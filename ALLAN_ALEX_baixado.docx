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945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49953C1A" w14:textId="77777777" w:rsidTr="00013145">
        <w:trPr>
          <w:trHeight w:val="4410"/>
        </w:trPr>
        <w:tc>
          <w:tcPr>
            <w:tcW w:w="3600" w:type="dxa"/>
            <w:vAlign w:val="bottom"/>
          </w:tcPr>
          <w:p w14:paraId="3617EC63" w14:textId="77777777" w:rsidR="001B2ABD" w:rsidRPr="00D40ACF" w:rsidRDefault="001B2ABD" w:rsidP="00013145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07B4DEF" wp14:editId="65699221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6E0CFD" w14:textId="77777777"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7B4DEF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XaW5kb3dzIFBob3RvIEVkaXRvciAxMC4wLjEwMDExLjE2Mzg0AFdp&#10;bmRvd3MgUGhvdG8gRWRpdG9yIDEwLjAuMTAwMTEuMTYzODQAMjAyMToxMToxMyAyMToyMDo1MgAA&#10;BpADAAIAAAAUAAARHJAEAAIAAAAUAAARMJKRAAIAAAADOTEAAJKSAAIAAAADOTEAAKABAAMAAAAB&#10;AAEAAOocAAcAAAgMAAAJEA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PD94cGFja2V0IGVuZD0ndyc/Pv/bAEMAAwICAwICAwMDAwQDAwQFCAUFBAQF&#10;CgcHBggMCgwMCwoLCw0OEhANDhEOCwsQFhARExQVFRUMDxcYFhQYEhQVFP/bAEMBAwQEBQQFCQUF&#10;CRQNCw0UFBQUFBQUFBQUFBQUFBQUFBQUFBQUFBQUFBQUFBQUFBQUFBQUFBQUFBQUFBQUFBQUFP/A&#10;ABEIAecB7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A6E0CFD" w14:textId="77777777"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ED46DAD" w14:textId="77777777" w:rsidR="001B2ABD" w:rsidRPr="00D40ACF" w:rsidRDefault="001B2ABD" w:rsidP="00013145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46806C46" w14:textId="77777777" w:rsidR="001B2ABD" w:rsidRPr="00013145" w:rsidRDefault="00C23692" w:rsidP="00013145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013145">
              <w:rPr>
                <w:noProof/>
                <w:sz w:val="72"/>
                <w:szCs w:val="72"/>
                <w:lang w:val="pt-BR"/>
              </w:rPr>
              <w:t>ALLAN ALEX</w:t>
            </w:r>
          </w:p>
          <w:p w14:paraId="47C69EE2" w14:textId="77777777" w:rsidR="001B2ABD" w:rsidRPr="00013145" w:rsidRDefault="00C23692" w:rsidP="00013145">
            <w:pPr>
              <w:pStyle w:val="Subttulo"/>
              <w:rPr>
                <w:noProof/>
                <w:spacing w:val="17"/>
                <w:w w:val="54"/>
                <w:lang w:val="pt-BR"/>
              </w:rPr>
            </w:pPr>
            <w:r w:rsidRPr="00576407">
              <w:rPr>
                <w:noProof/>
                <w:spacing w:val="1"/>
                <w:w w:val="54"/>
                <w:lang w:val="pt-BR"/>
              </w:rPr>
              <w:t>DESENVOLVEDOR JÚNIO</w:t>
            </w:r>
            <w:r w:rsidRPr="00576407">
              <w:rPr>
                <w:noProof/>
                <w:spacing w:val="17"/>
                <w:w w:val="54"/>
                <w:lang w:val="pt-BR"/>
              </w:rPr>
              <w:t>R</w:t>
            </w:r>
          </w:p>
          <w:p w14:paraId="29CA1BB2" w14:textId="77777777" w:rsidR="00013145" w:rsidRPr="00013145" w:rsidRDefault="00013145" w:rsidP="00013145">
            <w:pPr>
              <w:rPr>
                <w:lang w:val="pt-BR"/>
              </w:rPr>
            </w:pPr>
          </w:p>
        </w:tc>
      </w:tr>
      <w:tr w:rsidR="001B2ABD" w:rsidRPr="00D40ACF" w14:paraId="24402B76" w14:textId="77777777" w:rsidTr="00790C0B">
        <w:trPr>
          <w:trHeight w:val="138"/>
        </w:trPr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F011ED4311DF4C888436890ADFCAFADE"/>
              </w:placeholder>
              <w:temporary/>
              <w:showingPlcHdr/>
              <w15:appearance w15:val="hidden"/>
            </w:sdtPr>
            <w:sdtEndPr/>
            <w:sdtContent>
              <w:p w14:paraId="7D2F9360" w14:textId="77777777" w:rsidR="001B2ABD" w:rsidRPr="00D40ACF" w:rsidRDefault="00036450" w:rsidP="0001314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2535B33A" w14:textId="77777777" w:rsidR="00B708CA" w:rsidRDefault="00B708CA" w:rsidP="00B708CA">
            <w:pPr>
              <w:spacing w:line="276" w:lineRule="auto"/>
            </w:pPr>
            <w:r>
              <w:t xml:space="preserve">Falando um pouquinho de mim sou casado tenho 46 anos dois filhos, sou PCD  de nascença. </w:t>
            </w:r>
          </w:p>
          <w:p w14:paraId="18297A89" w14:textId="77777777" w:rsidR="00B708CA" w:rsidRDefault="00B708CA" w:rsidP="00B708CA">
            <w:pPr>
              <w:spacing w:line="276" w:lineRule="auto"/>
            </w:pPr>
          </w:p>
          <w:p w14:paraId="0A4E91AB" w14:textId="77777777" w:rsidR="00B708CA" w:rsidRDefault="00B708CA" w:rsidP="00B708CA">
            <w:pPr>
              <w:spacing w:line="276" w:lineRule="auto"/>
            </w:pPr>
            <w:r>
              <w:t xml:space="preserve">Já atuei em diversas áreas mas foi na tecnologia que me encontrei... </w:t>
            </w:r>
          </w:p>
          <w:p w14:paraId="033713EF" w14:textId="77777777" w:rsidR="00B708CA" w:rsidRDefault="00B708CA" w:rsidP="00B708CA">
            <w:pPr>
              <w:spacing w:line="276" w:lineRule="auto"/>
            </w:pPr>
          </w:p>
          <w:p w14:paraId="73045DE3" w14:textId="77777777" w:rsidR="00B708CA" w:rsidRDefault="00B708CA" w:rsidP="00B708CA">
            <w:pPr>
              <w:spacing w:line="276" w:lineRule="auto"/>
            </w:pPr>
            <w:r>
              <w:t>Sou geek confesso!!!</w:t>
            </w:r>
          </w:p>
          <w:p w14:paraId="0992B1CD" w14:textId="77777777" w:rsidR="00B708CA" w:rsidRDefault="00B708CA" w:rsidP="00B708CA">
            <w:pPr>
              <w:spacing w:line="276" w:lineRule="auto"/>
            </w:pPr>
          </w:p>
          <w:p w14:paraId="5BBBB1E7" w14:textId="77777777" w:rsidR="00B708CA" w:rsidRDefault="00B708CA" w:rsidP="00B708CA">
            <w:pPr>
              <w:spacing w:line="276" w:lineRule="auto"/>
            </w:pPr>
            <w:r>
              <w:t xml:space="preserve">Devido a más experiencias no passado com modelos de gestão antiquados e discriminativos busco a realização pessoal de poder trabalhar em uma empresa onde possa fazer parte de um time inclusivo e sobre tudo plural. </w:t>
            </w:r>
          </w:p>
          <w:p w14:paraId="4AA4E01B" w14:textId="77777777" w:rsidR="00036450" w:rsidRPr="00D40ACF" w:rsidRDefault="00036450" w:rsidP="00013145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92D0E5E606694D7C98E8665177722B2F"/>
              </w:placeholder>
              <w:temporary/>
              <w:showingPlcHdr/>
              <w15:appearance w15:val="hidden"/>
            </w:sdtPr>
            <w:sdtEndPr/>
            <w:sdtContent>
              <w:p w14:paraId="323648F2" w14:textId="77777777" w:rsidR="00036450" w:rsidRPr="00D40ACF" w:rsidRDefault="00CB0055" w:rsidP="0001314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65AD58A2BABB4B42841C54D2E7462784"/>
              </w:placeholder>
              <w:temporary/>
              <w:showingPlcHdr/>
              <w15:appearance w15:val="hidden"/>
            </w:sdtPr>
            <w:sdtEndPr/>
            <w:sdtContent>
              <w:p w14:paraId="67993D49" w14:textId="77777777" w:rsidR="004D3011" w:rsidRPr="00D40ACF" w:rsidRDefault="004D3011" w:rsidP="00013145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7CD0FD65" w14:textId="77777777" w:rsidR="004D3011" w:rsidRPr="00D40ACF" w:rsidRDefault="004F7F5B" w:rsidP="00013145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( 31 ) 9.9399-4229</w:t>
            </w:r>
          </w:p>
          <w:p w14:paraId="789610C3" w14:textId="77777777" w:rsidR="004D3011" w:rsidRPr="00D40ACF" w:rsidRDefault="004D3011" w:rsidP="00013145">
            <w:pPr>
              <w:rPr>
                <w:noProof/>
                <w:lang w:val="pt-BR"/>
              </w:rPr>
            </w:pPr>
          </w:p>
          <w:p w14:paraId="300DF975" w14:textId="77777777" w:rsidR="004D3011" w:rsidRPr="00D40ACF" w:rsidRDefault="004D3011" w:rsidP="00013145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5F5E941148654CFBA15C01795EDB05B3"/>
              </w:placeholder>
              <w:temporary/>
              <w:showingPlcHdr/>
              <w15:appearance w15:val="hidden"/>
            </w:sdtPr>
            <w:sdtEndPr/>
            <w:sdtContent>
              <w:p w14:paraId="2327D7A5" w14:textId="77777777" w:rsidR="004D3011" w:rsidRPr="00D40ACF" w:rsidRDefault="004D3011" w:rsidP="00013145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4A889C1F" w14:textId="77777777" w:rsidR="00036450" w:rsidRPr="00D40ACF" w:rsidRDefault="004F7F5B" w:rsidP="00013145">
            <w:pPr>
              <w:rPr>
                <w:rStyle w:val="Hyperlink"/>
                <w:noProof/>
                <w:lang w:val="pt-BR"/>
              </w:rPr>
            </w:pPr>
            <w:r>
              <w:t>suportemg1@gmail.com</w:t>
            </w:r>
          </w:p>
          <w:p w14:paraId="75DA4087" w14:textId="77777777" w:rsidR="004142CD" w:rsidRPr="00D40ACF" w:rsidRDefault="004142CD" w:rsidP="00013145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DEF8668EA09F4195B96E3A2E776180A3"/>
              </w:placeholder>
              <w:temporary/>
              <w:showingPlcHdr/>
              <w15:appearance w15:val="hidden"/>
            </w:sdtPr>
            <w:sdtEndPr/>
            <w:sdtContent>
              <w:p w14:paraId="50EA7121" w14:textId="77777777" w:rsidR="004D3011" w:rsidRPr="00D40ACF" w:rsidRDefault="00CB0055" w:rsidP="0001314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14:paraId="4D02E304" w14:textId="77777777" w:rsidR="004D3011" w:rsidRPr="004F7F5B" w:rsidRDefault="004F7F5B" w:rsidP="004F7F5B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i/>
                <w:iCs/>
              </w:rPr>
              <w:t>Cultura Geek</w:t>
            </w:r>
          </w:p>
          <w:p w14:paraId="02CBFD1A" w14:textId="77777777" w:rsidR="004D3011" w:rsidRPr="004F7F5B" w:rsidRDefault="004F7F5B" w:rsidP="004F7F5B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Fabricação De Espadas E Facas</w:t>
            </w:r>
          </w:p>
          <w:p w14:paraId="66B99075" w14:textId="77777777" w:rsidR="004D3011" w:rsidRPr="004F7F5B" w:rsidRDefault="004F7F5B" w:rsidP="004F7F5B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Mitologia E Historia Das Religioes</w:t>
            </w:r>
          </w:p>
          <w:p w14:paraId="77E7B351" w14:textId="77777777" w:rsidR="00FC1715" w:rsidRDefault="004F7F5B" w:rsidP="004F7F5B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Curtir Um Bom Churranco</w:t>
            </w:r>
          </w:p>
          <w:p w14:paraId="0ED720F7" w14:textId="77777777" w:rsidR="00FC1715" w:rsidRDefault="0068085D" w:rsidP="00FC1715">
            <w:pPr>
              <w:pStyle w:val="Ttulo3"/>
              <w:rPr>
                <w:rFonts w:eastAsiaTheme="minorEastAsia" w:cstheme="minorBidi"/>
                <w:noProof/>
                <w:color w:val="auto"/>
                <w:sz w:val="18"/>
                <w:szCs w:val="22"/>
                <w:lang w:val="pt-BR"/>
              </w:rPr>
            </w:pPr>
            <w:bookmarkStart w:id="0" w:name="_Hlk119412321"/>
            <w:r>
              <w:rPr>
                <w:noProof/>
                <w:lang w:val="pt-BR"/>
              </w:rPr>
              <w:t xml:space="preserve">   </w:t>
            </w:r>
            <w:r w:rsidR="00FC1715">
              <w:rPr>
                <w:noProof/>
                <w:lang w:val="pt-BR"/>
              </w:rPr>
              <w:t>TECNOLOGIAS UTILIZADAS</w:t>
            </w:r>
            <w:r>
              <w:rPr>
                <w:noProof/>
              </w:rPr>
              <w:drawing>
                <wp:inline distT="0" distB="0" distL="0" distR="0" wp14:anchorId="1E17E0B2" wp14:editId="1DE50EE8">
                  <wp:extent cx="2724150" cy="69532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425" cy="70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6E1864FE" w14:textId="77777777" w:rsidR="00FC1715" w:rsidRDefault="00FC1715" w:rsidP="004F7F5B">
            <w:pPr>
              <w:spacing w:line="360" w:lineRule="auto"/>
              <w:rPr>
                <w:noProof/>
                <w:lang w:val="pt-BR"/>
              </w:rPr>
            </w:pPr>
          </w:p>
          <w:p w14:paraId="38E74621" w14:textId="77777777" w:rsidR="004D3011" w:rsidRPr="004F7F5B" w:rsidRDefault="004D3011" w:rsidP="004F7F5B">
            <w:pPr>
              <w:spacing w:line="360" w:lineRule="auto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1B7A4286" w14:textId="77777777" w:rsidR="001B2ABD" w:rsidRPr="00D40ACF" w:rsidRDefault="001B2ABD" w:rsidP="00013145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9EF649E67B554B9F8FFBF48E56C9BA02"/>
              </w:placeholder>
              <w:temporary/>
              <w:showingPlcHdr/>
              <w15:appearance w15:val="hidden"/>
            </w:sdtPr>
            <w:sdtEndPr/>
            <w:sdtContent>
              <w:p w14:paraId="3C56BCB0" w14:textId="77777777" w:rsidR="001B2ABD" w:rsidRPr="00D40ACF" w:rsidRDefault="00E25A26" w:rsidP="00013145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669173A4" w14:textId="77777777" w:rsidR="00036450" w:rsidRPr="00D40ACF" w:rsidRDefault="00424086" w:rsidP="00013145">
            <w:pPr>
              <w:pStyle w:val="Ttulo4"/>
              <w:rPr>
                <w:noProof/>
                <w:lang w:val="pt-BR"/>
              </w:rPr>
            </w:pPr>
            <w:r w:rsidRPr="00424086">
              <w:rPr>
                <w:noProof/>
                <w:lang w:val="pt-BR"/>
              </w:rPr>
              <w:t>ZUP IT INOVATION</w:t>
            </w:r>
          </w:p>
          <w:p w14:paraId="750E5442" w14:textId="77777777" w:rsidR="00424086" w:rsidRDefault="00424086" w:rsidP="00013145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08/2022</w:t>
            </w:r>
          </w:p>
          <w:p w14:paraId="41C36794" w14:textId="77777777" w:rsidR="00036450" w:rsidRDefault="00013145" w:rsidP="00013145">
            <w:pPr>
              <w:rPr>
                <w:noProof/>
                <w:lang w:val="pt-BR" w:bidi="pt-BR"/>
              </w:rPr>
            </w:pPr>
            <w:r>
              <w:rPr>
                <w:noProof/>
                <w:lang w:val="pt-BR"/>
              </w:rPr>
              <w:t xml:space="preserve">Programa Capacitação – Cataliza:  </w:t>
            </w:r>
            <w:r w:rsidR="00424086">
              <w:rPr>
                <w:noProof/>
                <w:lang w:val="pt-BR"/>
              </w:rPr>
              <w:t>D</w:t>
            </w:r>
            <w:r w:rsidR="00424086" w:rsidRPr="00424086">
              <w:rPr>
                <w:noProof/>
                <w:lang w:val="pt-BR"/>
              </w:rPr>
              <w:t>esenvolvimento mobile Android / Kotlin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</w:p>
          <w:p w14:paraId="00697F7F" w14:textId="77777777" w:rsidR="00013145" w:rsidRPr="00D40ACF" w:rsidRDefault="00013145" w:rsidP="00013145">
            <w:pPr>
              <w:rPr>
                <w:noProof/>
                <w:lang w:val="pt-BR"/>
              </w:rPr>
            </w:pPr>
          </w:p>
          <w:p w14:paraId="6A4CDFBC" w14:textId="77777777" w:rsidR="00036450" w:rsidRPr="00D40ACF" w:rsidRDefault="00424086" w:rsidP="00013145">
            <w:pPr>
              <w:pStyle w:val="Ttulo4"/>
              <w:rPr>
                <w:noProof/>
                <w:lang w:val="pt-BR"/>
              </w:rPr>
            </w:pPr>
            <w:r w:rsidRPr="00424086">
              <w:rPr>
                <w:noProof/>
                <w:lang w:val="pt-BR"/>
              </w:rPr>
              <w:t>GAMA ACADEMY</w:t>
            </w:r>
          </w:p>
          <w:p w14:paraId="22301CC5" w14:textId="77777777" w:rsidR="00424086" w:rsidRDefault="00424086" w:rsidP="00013145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12/2021</w:t>
            </w:r>
          </w:p>
          <w:p w14:paraId="2ACC81E4" w14:textId="77777777" w:rsidR="00424086" w:rsidRDefault="00424086" w:rsidP="00013145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</w:t>
            </w:r>
            <w:r w:rsidRPr="00424086">
              <w:rPr>
                <w:noProof/>
                <w:lang w:val="pt-BR"/>
              </w:rPr>
              <w:t>esenvolvimento full stack web</w:t>
            </w:r>
          </w:p>
          <w:p w14:paraId="029FD6E2" w14:textId="77777777" w:rsidR="00013145" w:rsidRDefault="00013145" w:rsidP="00013145">
            <w:pPr>
              <w:rPr>
                <w:noProof/>
                <w:lang w:val="pt-BR"/>
              </w:rPr>
            </w:pPr>
          </w:p>
          <w:p w14:paraId="4903416A" w14:textId="77777777" w:rsidR="00413668" w:rsidRPr="00413668" w:rsidRDefault="00413668" w:rsidP="00013145">
            <w:pPr>
              <w:rPr>
                <w:b/>
                <w:bCs/>
                <w:noProof/>
                <w:lang w:val="pt-BR"/>
              </w:rPr>
            </w:pPr>
            <w:r w:rsidRPr="00413668">
              <w:rPr>
                <w:b/>
                <w:bCs/>
                <w:noProof/>
                <w:lang w:val="pt-BR"/>
              </w:rPr>
              <w:t>FACULDADE ESTÁCIO DE SÁ</w:t>
            </w:r>
          </w:p>
          <w:p w14:paraId="1CF16AE3" w14:textId="77777777" w:rsidR="00424086" w:rsidRDefault="00424086" w:rsidP="00013145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12/20</w:t>
            </w:r>
            <w:r w:rsidR="00413668">
              <w:rPr>
                <w:noProof/>
                <w:lang w:val="pt-BR"/>
              </w:rPr>
              <w:t>19</w:t>
            </w:r>
          </w:p>
          <w:p w14:paraId="749E35BE" w14:textId="77777777" w:rsidR="00413668" w:rsidRDefault="00413668" w:rsidP="00013145">
            <w:pPr>
              <w:pStyle w:val="Ttulo4"/>
              <w:rPr>
                <w:b w:val="0"/>
                <w:noProof/>
                <w:lang w:val="pt-BR"/>
              </w:rPr>
            </w:pPr>
            <w:r w:rsidRPr="00413668">
              <w:rPr>
                <w:b w:val="0"/>
                <w:noProof/>
                <w:lang w:val="pt-BR"/>
              </w:rPr>
              <w:t>Análise e desenvolvimento de sistema</w:t>
            </w:r>
          </w:p>
          <w:p w14:paraId="7480AB76" w14:textId="77777777" w:rsidR="00013145" w:rsidRPr="00013145" w:rsidRDefault="00013145" w:rsidP="00013145">
            <w:pPr>
              <w:rPr>
                <w:lang w:val="pt-BR"/>
              </w:rPr>
            </w:pPr>
          </w:p>
          <w:p w14:paraId="073ECE5F" w14:textId="77777777" w:rsidR="00413668" w:rsidRDefault="00413668" w:rsidP="00013145">
            <w:pPr>
              <w:pStyle w:val="Data"/>
              <w:rPr>
                <w:b/>
                <w:noProof/>
                <w:lang w:val="pt-BR"/>
              </w:rPr>
            </w:pPr>
            <w:r w:rsidRPr="00413668">
              <w:rPr>
                <w:b/>
                <w:noProof/>
                <w:lang w:val="pt-BR"/>
              </w:rPr>
              <w:t>CLAVIS ACADEMIA E SEGURANÇA DA INFORMAÇÃO</w:t>
            </w:r>
          </w:p>
          <w:p w14:paraId="0F7FD9C6" w14:textId="77777777" w:rsidR="00424086" w:rsidRDefault="00413668" w:rsidP="00013145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03</w:t>
            </w:r>
            <w:r w:rsidR="00424086">
              <w:rPr>
                <w:noProof/>
                <w:lang w:val="pt-BR"/>
              </w:rPr>
              <w:t>/20</w:t>
            </w:r>
            <w:r>
              <w:rPr>
                <w:noProof/>
                <w:lang w:val="pt-BR"/>
              </w:rPr>
              <w:t>17</w:t>
            </w:r>
          </w:p>
          <w:p w14:paraId="36D22A71" w14:textId="77777777" w:rsidR="001424E5" w:rsidRPr="00D40ACF" w:rsidRDefault="00413668" w:rsidP="00013145">
            <w:pPr>
              <w:rPr>
                <w:noProof/>
                <w:lang w:val="pt-BR"/>
              </w:rPr>
            </w:pPr>
            <w:r w:rsidRPr="00413668">
              <w:rPr>
                <w:noProof/>
                <w:lang w:val="pt-BR"/>
              </w:rPr>
              <w:t xml:space="preserve">Pericia forense computacional </w:t>
            </w:r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E9F4144E2C3C4307B13E11FDDA52C091"/>
              </w:placeholder>
              <w:temporary/>
              <w:showingPlcHdr/>
              <w15:appearance w15:val="hidden"/>
            </w:sdtPr>
            <w:sdtEndPr/>
            <w:sdtContent>
              <w:p w14:paraId="37B2FCA7" w14:textId="77777777" w:rsidR="00036450" w:rsidRPr="00D40ACF" w:rsidRDefault="00036450" w:rsidP="00013145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68937712" w14:textId="77777777" w:rsidR="00036450" w:rsidRPr="00D40ACF" w:rsidRDefault="00413668" w:rsidP="00013145">
            <w:pPr>
              <w:pStyle w:val="Ttulo4"/>
              <w:rPr>
                <w:bCs/>
                <w:noProof/>
                <w:lang w:val="pt-BR"/>
              </w:rPr>
            </w:pPr>
            <w:r w:rsidRPr="00413668">
              <w:rPr>
                <w:noProof/>
                <w:lang w:val="pt-BR"/>
              </w:rPr>
              <w:t>ZUP IT SERVICOS TECNOLOGIA INOVACAO S</w:t>
            </w:r>
            <w:r w:rsidR="0097557F">
              <w:rPr>
                <w:noProof/>
                <w:lang w:val="pt-BR"/>
              </w:rPr>
              <w:t>A</w:t>
            </w:r>
            <w:r w:rsidRPr="00413668">
              <w:rPr>
                <w:noProof/>
                <w:lang w:val="pt-BR"/>
              </w:rPr>
              <w:t xml:space="preserve"> </w:t>
            </w:r>
            <w:r>
              <w:rPr>
                <w:noProof/>
                <w:lang w:val="pt-BR"/>
              </w:rPr>
              <w:t xml:space="preserve">- </w:t>
            </w:r>
            <w:r w:rsidRPr="00413668">
              <w:rPr>
                <w:noProof/>
                <w:lang w:val="pt-BR"/>
              </w:rPr>
              <w:t xml:space="preserve"> De</w:t>
            </w:r>
            <w:r>
              <w:rPr>
                <w:noProof/>
                <w:lang w:val="pt-BR"/>
              </w:rPr>
              <w:t>v.</w:t>
            </w:r>
            <w:r w:rsidRPr="00413668">
              <w:rPr>
                <w:noProof/>
                <w:lang w:val="pt-BR"/>
              </w:rPr>
              <w:t xml:space="preserve"> Assistente, nível Z3</w:t>
            </w:r>
          </w:p>
          <w:p w14:paraId="7C4BD6A9" w14:textId="77777777" w:rsidR="00036450" w:rsidRDefault="00413668" w:rsidP="00013145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03/2022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08/2022</w:t>
            </w:r>
          </w:p>
          <w:p w14:paraId="04770B88" w14:textId="77777777" w:rsidR="00A70F79" w:rsidRPr="00A70F79" w:rsidRDefault="00A70F79" w:rsidP="00013145">
            <w:pPr>
              <w:rPr>
                <w:lang w:val="pt-BR"/>
              </w:rPr>
            </w:pPr>
          </w:p>
          <w:p w14:paraId="660216E1" w14:textId="77777777" w:rsidR="0097557F" w:rsidRDefault="00B90599" w:rsidP="00013145">
            <w:pPr>
              <w:pStyle w:val="PargrafodaLista"/>
              <w:numPr>
                <w:ilvl w:val="0"/>
                <w:numId w:val="20"/>
              </w:numPr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Atuando na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criação de novos softwares mobile </w:t>
            </w: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Android / Kotlin,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seguindo regras e procedimentos de desenvolvimento dos códigos para atender às especificações dos projetos.</w:t>
            </w:r>
          </w:p>
          <w:p w14:paraId="79349199" w14:textId="77777777" w:rsidR="00A70F79" w:rsidRPr="00A70F79" w:rsidRDefault="00A70F79" w:rsidP="00013145">
            <w:pPr>
              <w:pStyle w:val="PargrafodaLista"/>
              <w:ind w:left="360"/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</w:p>
          <w:p w14:paraId="70C28EF1" w14:textId="77777777" w:rsidR="0097557F" w:rsidRDefault="00B90599" w:rsidP="00013145">
            <w:pPr>
              <w:pStyle w:val="PargrafodaLista"/>
              <w:numPr>
                <w:ilvl w:val="0"/>
                <w:numId w:val="20"/>
              </w:numPr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Elaboração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da documentação de sistemas, desenvolvendo diretrizes e instruções de apoio ao usuário sobre a utilização dos programas.</w:t>
            </w:r>
          </w:p>
          <w:p w14:paraId="72F2B732" w14:textId="77777777" w:rsidR="00A70F79" w:rsidRPr="00A70F79" w:rsidRDefault="00A70F79" w:rsidP="00013145">
            <w:pPr>
              <w:pStyle w:val="PargrafodaLista"/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</w:p>
          <w:p w14:paraId="646AFEE9" w14:textId="77777777" w:rsidR="00A70F79" w:rsidRPr="00A70F79" w:rsidRDefault="00A70F79" w:rsidP="00013145">
            <w:pPr>
              <w:pStyle w:val="PargrafodaLista"/>
              <w:ind w:left="360"/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</w:p>
          <w:p w14:paraId="77C21352" w14:textId="77777777" w:rsidR="0097557F" w:rsidRDefault="00B90599" w:rsidP="00013145">
            <w:pPr>
              <w:pStyle w:val="PargrafodaLista"/>
              <w:numPr>
                <w:ilvl w:val="0"/>
                <w:numId w:val="20"/>
              </w:numPr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Contribuição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com ideias e sugestões nas reuniões de </w:t>
            </w: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equipe,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fornecendo atualizações sobre prazos, designs e melhorias.</w:t>
            </w:r>
          </w:p>
          <w:p w14:paraId="6B6C3975" w14:textId="77777777" w:rsidR="00A70F79" w:rsidRPr="00A70F79" w:rsidRDefault="00A70F79" w:rsidP="00013145">
            <w:pPr>
              <w:pStyle w:val="PargrafodaLista"/>
              <w:ind w:left="360"/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</w:p>
          <w:p w14:paraId="31E52355" w14:textId="77777777" w:rsidR="0097557F" w:rsidRPr="00A70F79" w:rsidRDefault="00B90599" w:rsidP="00013145">
            <w:pPr>
              <w:pStyle w:val="PargrafodaLista"/>
              <w:numPr>
                <w:ilvl w:val="0"/>
                <w:numId w:val="20"/>
              </w:numPr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</w:pP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Atuando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 em processos de gestão com metodologias ágeis, </w:t>
            </w: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K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a</w:t>
            </w: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n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ban e soft ski</w:t>
            </w: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l</w:t>
            </w:r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 xml:space="preserve">ls com ênfase em trabalho em grupo e em ações visando promoção da inclusão </w:t>
            </w:r>
            <w:proofErr w:type="spellStart"/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PCD</w:t>
            </w:r>
            <w:proofErr w:type="spellEnd"/>
            <w:r w:rsidR="0097557F"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.</w:t>
            </w:r>
          </w:p>
          <w:p w14:paraId="3E894806" w14:textId="77777777" w:rsidR="00036450" w:rsidRPr="00D40ACF" w:rsidRDefault="00036450" w:rsidP="00013145">
            <w:pPr>
              <w:rPr>
                <w:noProof/>
                <w:lang w:val="pt-BR"/>
              </w:rPr>
            </w:pPr>
          </w:p>
          <w:p w14:paraId="339CE758" w14:textId="77777777" w:rsidR="004D3011" w:rsidRDefault="004D3011" w:rsidP="00013145">
            <w:pPr>
              <w:rPr>
                <w:noProof/>
                <w:lang w:val="pt-BR"/>
              </w:rPr>
            </w:pPr>
          </w:p>
          <w:p w14:paraId="2563FAA7" w14:textId="77777777" w:rsidR="00013145" w:rsidRDefault="00013145" w:rsidP="00013145">
            <w:pPr>
              <w:rPr>
                <w:noProof/>
                <w:lang w:val="pt-BR"/>
              </w:rPr>
            </w:pPr>
          </w:p>
          <w:p w14:paraId="0793B0CA" w14:textId="77777777" w:rsidR="0068085D" w:rsidRDefault="0068085D" w:rsidP="0068085D">
            <w:pPr>
              <w:rPr>
                <w:noProof/>
                <w:lang w:val="pt-BR"/>
              </w:rPr>
            </w:pPr>
          </w:p>
          <w:p w14:paraId="47F1D9DF" w14:textId="77777777" w:rsidR="00036450" w:rsidRPr="00D40ACF" w:rsidRDefault="00036450" w:rsidP="00013145">
            <w:pPr>
              <w:rPr>
                <w:noProof/>
                <w:color w:val="FFFFFF" w:themeColor="background1"/>
                <w:lang w:val="pt-BR"/>
              </w:rPr>
            </w:pPr>
          </w:p>
        </w:tc>
      </w:tr>
      <w:tr w:rsidR="0068085D" w:rsidRPr="00D40ACF" w14:paraId="6D6512D4" w14:textId="77777777" w:rsidTr="009D1A0E">
        <w:trPr>
          <w:trHeight w:val="4410"/>
        </w:trPr>
        <w:tc>
          <w:tcPr>
            <w:tcW w:w="3600" w:type="dxa"/>
            <w:vAlign w:val="bottom"/>
          </w:tcPr>
          <w:p w14:paraId="4CD0137A" w14:textId="77777777" w:rsidR="0068085D" w:rsidRPr="00D40ACF" w:rsidRDefault="0068085D" w:rsidP="009D1A0E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lastRenderedPageBreak/>
              <mc:AlternateContent>
                <mc:Choice Requires="wps">
                  <w:drawing>
                    <wp:inline distT="0" distB="0" distL="0" distR="0" wp14:anchorId="3276EE79" wp14:editId="17A77625">
                      <wp:extent cx="2122036" cy="2192810"/>
                      <wp:effectExtent l="19050" t="19050" r="31115" b="36195"/>
                      <wp:docPr id="17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036" cy="21928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D8D10D" w14:textId="77777777" w:rsidR="0068085D" w:rsidRPr="005A2450" w:rsidRDefault="0068085D" w:rsidP="0068085D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76EE79" id="_x0000_s1027" alt="Título: Foto Profissional de Homem" style="width:167.1pt;height:1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V2luZG93cyBQaG90byBFZGl0b3IgMTAuMC4xMDAxMS4xNjM4NAAyMDIxOjExOjEzIDIx&#10;OjIwOjUyAAAGkAMAAgAAABQAABEckAQAAgAAABQAABEwkpEAAgAAAAM5MQAAkpIAAgAAAAM5MQAA&#10;oAEAAwAAAAEAAQAA6hwABwAACAwAAAkQ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nhtcD0iaHR0cDovL25zLmFkb2JlLmNvbS94YXAvMS4wLyI+PHhtcDpDcmVhdG9y&#10;VG9vbD5XaW5kb3dzIFBob3RvIEVkaXRvciAxMC4wLjEwMDExLjE2Mzg0PC94bXA6Q3JlYXRvclRv&#10;b2w+PHhtcDpDcmVhdGVEYXRlPjIwMjEtMTEtMTNUMjE6MTc6MjAuOTA4PC94bXA6Q3JlYXRlRGF0&#10;ZT48L3JkZjpEZXNjcmlwdGlvbj48L3JkZjpSREY+PC94OnhtcG1ldGE+DQ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8P3hwYWNrZXQgZW5kPSd3Jz8+/9sAQwADAgIDAgIDAwMDBAMD&#10;BAUIBQUEBAUKBwcGCAwKDAwLCgsLDQ4SEA0OEQ4LCxAWEBETFBUVFQwPFxgWFBgSFBUU/9sAQwED&#10;BAQFBAUJBQUJFA0LDRQUFBQUFBQUFBQUFBQUFBQUFBQUFBQUFBQUFBQUFBQUFBQUFBQUFBQUFBQU&#10;FBQUFBQU/8AAEQgB5wH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76D8D10D" w14:textId="77777777" w:rsidR="0068085D" w:rsidRPr="005A2450" w:rsidRDefault="0068085D" w:rsidP="0068085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587FF57" w14:textId="77777777" w:rsidR="0068085D" w:rsidRPr="00D40ACF" w:rsidRDefault="0068085D" w:rsidP="009D1A0E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2D5BAC82" w14:textId="77777777" w:rsidR="0068085D" w:rsidRPr="00013145" w:rsidRDefault="0068085D" w:rsidP="009D1A0E">
            <w:pPr>
              <w:pStyle w:val="Ttulo"/>
              <w:rPr>
                <w:noProof/>
                <w:sz w:val="72"/>
                <w:szCs w:val="72"/>
                <w:lang w:val="pt-BR"/>
              </w:rPr>
            </w:pPr>
            <w:r w:rsidRPr="00013145">
              <w:rPr>
                <w:noProof/>
                <w:sz w:val="72"/>
                <w:szCs w:val="72"/>
                <w:lang w:val="pt-BR"/>
              </w:rPr>
              <w:t>ALLAN ALEX</w:t>
            </w:r>
          </w:p>
          <w:p w14:paraId="30F5D364" w14:textId="77777777" w:rsidR="0068085D" w:rsidRPr="00013145" w:rsidRDefault="0068085D" w:rsidP="009D1A0E">
            <w:pPr>
              <w:pStyle w:val="Subttulo"/>
              <w:rPr>
                <w:noProof/>
                <w:spacing w:val="17"/>
                <w:w w:val="54"/>
                <w:lang w:val="pt-BR"/>
              </w:rPr>
            </w:pPr>
            <w:r w:rsidRPr="00576407">
              <w:rPr>
                <w:noProof/>
                <w:spacing w:val="1"/>
                <w:w w:val="54"/>
                <w:lang w:val="pt-BR"/>
              </w:rPr>
              <w:t>DESENVOLVEDOR JÚNIO</w:t>
            </w:r>
            <w:r w:rsidRPr="00576407">
              <w:rPr>
                <w:noProof/>
                <w:spacing w:val="17"/>
                <w:w w:val="54"/>
                <w:lang w:val="pt-BR"/>
              </w:rPr>
              <w:t>R</w:t>
            </w:r>
          </w:p>
          <w:p w14:paraId="61BB66D6" w14:textId="77777777" w:rsidR="0068085D" w:rsidRPr="00013145" w:rsidRDefault="0068085D" w:rsidP="009D1A0E">
            <w:pPr>
              <w:rPr>
                <w:lang w:val="pt-BR"/>
              </w:rPr>
            </w:pPr>
          </w:p>
        </w:tc>
      </w:tr>
      <w:tr w:rsidR="0068085D" w:rsidRPr="00D40ACF" w14:paraId="30986C9A" w14:textId="77777777" w:rsidTr="00790C0B">
        <w:trPr>
          <w:trHeight w:val="11133"/>
        </w:trPr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8256376"/>
              <w:placeholder>
                <w:docPart w:val="587267851F724771B9E4FE418E0F4941"/>
              </w:placeholder>
              <w:temporary/>
              <w:showingPlcHdr/>
              <w15:appearance w15:val="hidden"/>
            </w:sdtPr>
            <w:sdtEndPr/>
            <w:sdtContent>
              <w:p w14:paraId="59904F37" w14:textId="77777777" w:rsidR="0068085D" w:rsidRPr="00D40ACF" w:rsidRDefault="0068085D" w:rsidP="009D1A0E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103BE918" w14:textId="77777777" w:rsidR="0068085D" w:rsidRDefault="0068085D" w:rsidP="009D1A0E">
            <w:pPr>
              <w:spacing w:line="276" w:lineRule="auto"/>
            </w:pPr>
            <w:r>
              <w:t xml:space="preserve">Falando um pouquinho de mim sou casado tenho 46 anos dois filhos, sou PCD  de nascença. </w:t>
            </w:r>
          </w:p>
          <w:p w14:paraId="6569F7B6" w14:textId="77777777" w:rsidR="0068085D" w:rsidRDefault="0068085D" w:rsidP="009D1A0E">
            <w:pPr>
              <w:spacing w:line="276" w:lineRule="auto"/>
            </w:pPr>
          </w:p>
          <w:p w14:paraId="2D50F196" w14:textId="77777777" w:rsidR="0068085D" w:rsidRDefault="0068085D" w:rsidP="009D1A0E">
            <w:pPr>
              <w:spacing w:line="276" w:lineRule="auto"/>
            </w:pPr>
            <w:r>
              <w:t xml:space="preserve">Já atuei em diversas áreas mas foi na tecnologia que me encontrei... </w:t>
            </w:r>
          </w:p>
          <w:p w14:paraId="1550D39F" w14:textId="77777777" w:rsidR="0068085D" w:rsidRDefault="0068085D" w:rsidP="009D1A0E">
            <w:pPr>
              <w:spacing w:line="276" w:lineRule="auto"/>
            </w:pPr>
          </w:p>
          <w:p w14:paraId="58D34337" w14:textId="77777777" w:rsidR="0068085D" w:rsidRDefault="0068085D" w:rsidP="009D1A0E">
            <w:pPr>
              <w:spacing w:line="276" w:lineRule="auto"/>
            </w:pPr>
            <w:r>
              <w:t>Sou geek confesso!!!</w:t>
            </w:r>
          </w:p>
          <w:p w14:paraId="3BC6879F" w14:textId="77777777" w:rsidR="0068085D" w:rsidRDefault="0068085D" w:rsidP="009D1A0E">
            <w:pPr>
              <w:spacing w:line="276" w:lineRule="auto"/>
            </w:pPr>
          </w:p>
          <w:p w14:paraId="4A4DB527" w14:textId="77777777" w:rsidR="0068085D" w:rsidRDefault="0068085D" w:rsidP="009D1A0E">
            <w:pPr>
              <w:spacing w:line="276" w:lineRule="auto"/>
            </w:pPr>
            <w:r>
              <w:t xml:space="preserve">Devido a más experiencias no passado com modelos de gestão antiquados e discriminativos busco a realização pessoal de poder trabalhar em uma empresa onde possa fazer parte de um time inclusivo e sobre tudo plural. </w:t>
            </w:r>
          </w:p>
          <w:p w14:paraId="222B8391" w14:textId="77777777" w:rsidR="0068085D" w:rsidRPr="00D40ACF" w:rsidRDefault="0068085D" w:rsidP="009D1A0E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852326885"/>
              <w:placeholder>
                <w:docPart w:val="F2007E6689C8424C9C4FFD1FE360FC93"/>
              </w:placeholder>
              <w:temporary/>
              <w:showingPlcHdr/>
              <w15:appearance w15:val="hidden"/>
            </w:sdtPr>
            <w:sdtEndPr/>
            <w:sdtContent>
              <w:p w14:paraId="7A6328D0" w14:textId="77777777" w:rsidR="0068085D" w:rsidRPr="00D40ACF" w:rsidRDefault="0068085D" w:rsidP="009D1A0E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13077880"/>
              <w:placeholder>
                <w:docPart w:val="EE62B5574FF74BFD8E497F94C4F39E1A"/>
              </w:placeholder>
              <w:temporary/>
              <w:showingPlcHdr/>
              <w15:appearance w15:val="hidden"/>
            </w:sdtPr>
            <w:sdtEndPr/>
            <w:sdtContent>
              <w:p w14:paraId="4921BD48" w14:textId="77777777" w:rsidR="0068085D" w:rsidRPr="00D40ACF" w:rsidRDefault="0068085D" w:rsidP="009D1A0E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2E67479A" w14:textId="77777777" w:rsidR="0068085D" w:rsidRPr="00D40ACF" w:rsidRDefault="0068085D" w:rsidP="009D1A0E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( 31 ) 9.9399-4229</w:t>
            </w:r>
          </w:p>
          <w:p w14:paraId="4B32AD9F" w14:textId="77777777" w:rsidR="0068085D" w:rsidRPr="00D40ACF" w:rsidRDefault="0068085D" w:rsidP="009D1A0E">
            <w:pPr>
              <w:rPr>
                <w:noProof/>
                <w:lang w:val="pt-BR"/>
              </w:rPr>
            </w:pPr>
          </w:p>
          <w:p w14:paraId="723B7BF5" w14:textId="77777777" w:rsidR="0068085D" w:rsidRPr="00D40ACF" w:rsidRDefault="0068085D" w:rsidP="009D1A0E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901287486"/>
              <w:placeholder>
                <w:docPart w:val="DF4E175628E64656A58CBB657E01D382"/>
              </w:placeholder>
              <w:temporary/>
              <w:showingPlcHdr/>
              <w15:appearance w15:val="hidden"/>
            </w:sdtPr>
            <w:sdtEndPr/>
            <w:sdtContent>
              <w:p w14:paraId="6F0F65FB" w14:textId="77777777" w:rsidR="0068085D" w:rsidRPr="00D40ACF" w:rsidRDefault="0068085D" w:rsidP="009D1A0E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3CC83150" w14:textId="77777777" w:rsidR="0068085D" w:rsidRPr="00D40ACF" w:rsidRDefault="0068085D" w:rsidP="009D1A0E">
            <w:pPr>
              <w:rPr>
                <w:rStyle w:val="Hyperlink"/>
                <w:noProof/>
                <w:lang w:val="pt-BR"/>
              </w:rPr>
            </w:pPr>
            <w:r>
              <w:t>suportemg1@gmail.com</w:t>
            </w:r>
          </w:p>
          <w:p w14:paraId="6718AFE3" w14:textId="77777777" w:rsidR="0068085D" w:rsidRPr="00D40ACF" w:rsidRDefault="0068085D" w:rsidP="009D1A0E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2010485639"/>
              <w:placeholder>
                <w:docPart w:val="8483DE52223247E6B30307F28F564131"/>
              </w:placeholder>
              <w:temporary/>
              <w:showingPlcHdr/>
              <w15:appearance w15:val="hidden"/>
            </w:sdtPr>
            <w:sdtEndPr/>
            <w:sdtContent>
              <w:p w14:paraId="392091E6" w14:textId="77777777" w:rsidR="0068085D" w:rsidRPr="00D40ACF" w:rsidRDefault="0068085D" w:rsidP="009D1A0E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14:paraId="3189F6C1" w14:textId="77777777" w:rsidR="0068085D" w:rsidRPr="004F7F5B" w:rsidRDefault="0068085D" w:rsidP="009D1A0E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i/>
                <w:iCs/>
              </w:rPr>
              <w:t>Cultura Geek</w:t>
            </w:r>
          </w:p>
          <w:p w14:paraId="14CC078F" w14:textId="77777777" w:rsidR="0068085D" w:rsidRPr="004F7F5B" w:rsidRDefault="0068085D" w:rsidP="009D1A0E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Fabricação De Espadas E Facas</w:t>
            </w:r>
          </w:p>
          <w:p w14:paraId="724AAA53" w14:textId="77777777" w:rsidR="0068085D" w:rsidRPr="004F7F5B" w:rsidRDefault="0068085D" w:rsidP="009D1A0E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Mitologia E Historia Das Religioes</w:t>
            </w:r>
          </w:p>
          <w:p w14:paraId="357526E4" w14:textId="77777777" w:rsidR="0068085D" w:rsidRDefault="0068085D" w:rsidP="009D1A0E">
            <w:pPr>
              <w:spacing w:line="360" w:lineRule="auto"/>
              <w:rPr>
                <w:noProof/>
                <w:lang w:val="pt-BR"/>
              </w:rPr>
            </w:pPr>
            <w:r w:rsidRPr="004F7F5B">
              <w:rPr>
                <w:noProof/>
                <w:lang w:val="pt-BR"/>
              </w:rPr>
              <w:t>Curtir Um Bom Churranco</w:t>
            </w:r>
          </w:p>
          <w:p w14:paraId="6A61D2AA" w14:textId="77777777" w:rsidR="0068085D" w:rsidRDefault="0068085D" w:rsidP="009D1A0E">
            <w:pPr>
              <w:pStyle w:val="Ttulo3"/>
              <w:rPr>
                <w:rFonts w:eastAsiaTheme="minorEastAsia" w:cstheme="minorBidi"/>
                <w:noProof/>
                <w:color w:val="auto"/>
                <w:sz w:val="18"/>
                <w:szCs w:val="22"/>
                <w:lang w:val="pt-BR"/>
              </w:rPr>
            </w:pPr>
            <w:r>
              <w:rPr>
                <w:noProof/>
                <w:lang w:val="pt-BR"/>
              </w:rPr>
              <w:t xml:space="preserve">   TECNOLOGIAS UTILIZADAS</w:t>
            </w:r>
            <w:r>
              <w:rPr>
                <w:noProof/>
              </w:rPr>
              <w:drawing>
                <wp:inline distT="0" distB="0" distL="0" distR="0" wp14:anchorId="0E6C2949" wp14:editId="18D47ECA">
                  <wp:extent cx="2743200" cy="8286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37" cy="845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C03423" w14:textId="77777777" w:rsidR="0068085D" w:rsidRPr="004F7F5B" w:rsidRDefault="0068085D" w:rsidP="009D1A0E">
            <w:pPr>
              <w:spacing w:line="360" w:lineRule="auto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7D9CF0F0" w14:textId="77777777" w:rsidR="0068085D" w:rsidRPr="00D40ACF" w:rsidRDefault="0068085D" w:rsidP="009D1A0E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999841632"/>
              <w:placeholder>
                <w:docPart w:val="2BDF6C0BFEF04C9889CE0A847E0A3061"/>
              </w:placeholder>
              <w:temporary/>
              <w:showingPlcHdr/>
              <w15:appearance w15:val="hidden"/>
            </w:sdtPr>
            <w:sdtEndPr/>
            <w:sdtContent>
              <w:p w14:paraId="08D4194F" w14:textId="77777777" w:rsidR="0068085D" w:rsidRPr="00D40ACF" w:rsidRDefault="0068085D" w:rsidP="009D1A0E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4BDB9163" w14:textId="77777777" w:rsidR="0068085D" w:rsidRPr="00D40ACF" w:rsidRDefault="0068085D" w:rsidP="0068085D">
            <w:pPr>
              <w:pStyle w:val="Ttulo4"/>
              <w:rPr>
                <w:bCs/>
                <w:noProof/>
                <w:lang w:val="pt-BR"/>
              </w:rPr>
            </w:pPr>
            <w:r w:rsidRPr="00B90599">
              <w:rPr>
                <w:noProof/>
                <w:lang w:val="pt-BR"/>
              </w:rPr>
              <w:t>SUPORTE MG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 xml:space="preserve">- </w:t>
            </w:r>
            <w:r>
              <w:rPr>
                <w:noProof/>
                <w:lang w:val="pt-BR"/>
              </w:rPr>
              <w:t>TI sênior</w:t>
            </w:r>
          </w:p>
          <w:p w14:paraId="41656AD1" w14:textId="77777777" w:rsidR="0068085D" w:rsidRDefault="0068085D" w:rsidP="0068085D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05/2006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02/2022</w:t>
            </w:r>
          </w:p>
          <w:p w14:paraId="6ABFA452" w14:textId="77777777" w:rsidR="0068085D" w:rsidRPr="00A70F79" w:rsidRDefault="0068085D" w:rsidP="0068085D">
            <w:pPr>
              <w:rPr>
                <w:lang w:val="pt-BR"/>
              </w:rPr>
            </w:pPr>
          </w:p>
          <w:p w14:paraId="550FDA2B" w14:textId="77777777" w:rsidR="0068085D" w:rsidRPr="00A70F79" w:rsidRDefault="0068085D" w:rsidP="0068085D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t>Parceria com analistas de negócios, equipes de desenvolvimento e especialistas em infraestrutura a fim de entregar soluções de alta disponibilidade para aplicações de grande relevância.</w:t>
            </w:r>
          </w:p>
          <w:p w14:paraId="5C31918A" w14:textId="77777777" w:rsidR="0068085D" w:rsidRPr="00A70F79" w:rsidRDefault="0068085D" w:rsidP="0068085D">
            <w:pPr>
              <w:pStyle w:val="PargrafodaLista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74A946E0" w14:textId="77777777" w:rsidR="0068085D" w:rsidRDefault="0068085D" w:rsidP="0068085D">
            <w:pPr>
              <w:pStyle w:val="PargrafodaLista"/>
              <w:numPr>
                <w:ilvl w:val="0"/>
                <w:numId w:val="17"/>
              </w:numPr>
            </w:pPr>
            <w:r>
              <w:t>Colaboração com equipes de engenharia de redes a fim de avaliar exigências de hardware e software para o desenvolvimento de novos sistemas.</w:t>
            </w:r>
          </w:p>
          <w:p w14:paraId="1D110739" w14:textId="77777777" w:rsidR="0068085D" w:rsidRDefault="0068085D" w:rsidP="0068085D">
            <w:pPr>
              <w:pStyle w:val="PargrafodaLista"/>
            </w:pPr>
          </w:p>
          <w:p w14:paraId="314ED553" w14:textId="77777777" w:rsidR="0068085D" w:rsidRDefault="0068085D" w:rsidP="0068085D">
            <w:pPr>
              <w:pStyle w:val="PargrafodaLista"/>
              <w:ind w:left="360"/>
            </w:pPr>
          </w:p>
          <w:p w14:paraId="385A8CCC" w14:textId="77777777" w:rsidR="0068085D" w:rsidRDefault="0068085D" w:rsidP="0068085D">
            <w:pPr>
              <w:pStyle w:val="PargrafodaLista"/>
              <w:numPr>
                <w:ilvl w:val="0"/>
                <w:numId w:val="17"/>
              </w:numPr>
            </w:pPr>
            <w:r>
              <w:t>Atuando em diversas áreas de suporte em hardwares e softwares, redes e infra, bem com consultorias diversas na área de ti sobre segurança da informação, projetos em soluções de backups e sistemas diversos.</w:t>
            </w:r>
          </w:p>
          <w:p w14:paraId="04D83811" w14:textId="77777777" w:rsidR="0068085D" w:rsidRPr="00D40ACF" w:rsidRDefault="0068085D" w:rsidP="0068085D">
            <w:pPr>
              <w:rPr>
                <w:noProof/>
                <w:lang w:val="pt-BR"/>
              </w:rPr>
            </w:pPr>
          </w:p>
          <w:p w14:paraId="75EBA25D" w14:textId="77777777" w:rsidR="0068085D" w:rsidRPr="00D40ACF" w:rsidRDefault="0068085D" w:rsidP="0068085D">
            <w:pPr>
              <w:pStyle w:val="Ttulo4"/>
              <w:rPr>
                <w:bCs/>
                <w:noProof/>
                <w:lang w:val="pt-BR"/>
              </w:rPr>
            </w:pPr>
            <w:r w:rsidRPr="00A70F79">
              <w:rPr>
                <w:noProof/>
                <w:lang w:val="pt-BR"/>
              </w:rPr>
              <w:t>ETIMIG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– Instrutor Curso Manutenção Arquitetura De Micros</w:t>
            </w:r>
          </w:p>
          <w:p w14:paraId="6BC0C0D8" w14:textId="77777777" w:rsidR="0068085D" w:rsidRPr="00D40ACF" w:rsidRDefault="0068085D" w:rsidP="0068085D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03/2004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07/2006</w:t>
            </w:r>
          </w:p>
          <w:p w14:paraId="5CB3106F" w14:textId="77777777" w:rsidR="0068085D" w:rsidRPr="00A70F79" w:rsidRDefault="0068085D" w:rsidP="0068085D">
            <w:pPr>
              <w:numPr>
                <w:ilvl w:val="0"/>
                <w:numId w:val="21"/>
              </w:numPr>
              <w:tabs>
                <w:tab w:val="num" w:pos="72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A70F79">
              <w:rPr>
                <w:rFonts w:asciiTheme="minorHAnsi" w:eastAsia="Times New Roman" w:hAnsiTheme="minorHAnsi" w:cs="Times New Roman"/>
                <w:szCs w:val="18"/>
                <w:lang w:val="pt-BR" w:eastAsia="pt-BR"/>
              </w:rPr>
              <w:t>Atuando como Instrutor responsável pelo curso de manutenção e laboratório. Sendo também responsável técnico pelas manutenções efetuadas no laboratório</w:t>
            </w:r>
            <w:r w:rsidRPr="00A70F79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.</w:t>
            </w:r>
          </w:p>
          <w:p w14:paraId="5C8A56CD" w14:textId="77777777" w:rsidR="0068085D" w:rsidRDefault="0068085D" w:rsidP="009D1A0E">
            <w:pPr>
              <w:rPr>
                <w:noProof/>
                <w:lang w:val="pt-BR"/>
              </w:rPr>
            </w:pPr>
          </w:p>
          <w:p w14:paraId="4230E691" w14:textId="77777777" w:rsidR="0068085D" w:rsidRDefault="0068085D" w:rsidP="009D1A0E">
            <w:pPr>
              <w:pStyle w:val="PargrafodaLista"/>
              <w:numPr>
                <w:ilvl w:val="0"/>
                <w:numId w:val="17"/>
              </w:numPr>
            </w:pPr>
            <w:r>
              <w:t>desenvolvimento de novos sistemas.</w:t>
            </w:r>
          </w:p>
          <w:p w14:paraId="690A1853" w14:textId="77777777" w:rsidR="0068085D" w:rsidRPr="00D40ACF" w:rsidRDefault="0068085D" w:rsidP="009D1A0E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90780554"/>
              <w:placeholder>
                <w:docPart w:val="1077945EE10F4A0893691E5A2A1889AD"/>
              </w:placeholder>
              <w:temporary/>
              <w:showingPlcHdr/>
              <w15:appearance w15:val="hidden"/>
            </w:sdtPr>
            <w:sdtEndPr/>
            <w:sdtContent>
              <w:p w14:paraId="43540537" w14:textId="77777777" w:rsidR="0068085D" w:rsidRPr="00D40ACF" w:rsidRDefault="0068085D" w:rsidP="009D1A0E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0958D963" w14:textId="77777777" w:rsidR="00790C0B" w:rsidRPr="00790C0B" w:rsidRDefault="0068085D" w:rsidP="00790C0B">
            <w:pPr>
              <w:rPr>
                <w:noProof/>
                <w:color w:val="000000" w:themeColor="text1"/>
                <w:lang w:val="pt-BR" w:bidi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37C80059" wp14:editId="0EC215A6">
                  <wp:extent cx="3082753" cy="1668162"/>
                  <wp:effectExtent l="0" t="0" r="0" b="0"/>
                  <wp:docPr id="19" name="Gráfico 19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628B2E47" w14:textId="77777777" w:rsidR="0068085D" w:rsidRPr="00D40ACF" w:rsidRDefault="0068085D" w:rsidP="00E40D5C">
      <w:pPr>
        <w:tabs>
          <w:tab w:val="left" w:pos="990"/>
        </w:tabs>
        <w:rPr>
          <w:noProof/>
          <w:lang w:val="pt-BR"/>
        </w:rPr>
      </w:pPr>
    </w:p>
    <w:sectPr w:rsidR="0068085D" w:rsidRPr="00D40ACF" w:rsidSect="00013145">
      <w:pgSz w:w="11906" w:h="16838" w:code="9"/>
      <w:pgMar w:top="567" w:right="576" w:bottom="28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90E8C" w14:textId="77777777" w:rsidR="00576407" w:rsidRDefault="00576407" w:rsidP="000C45FF">
      <w:r>
        <w:separator/>
      </w:r>
    </w:p>
  </w:endnote>
  <w:endnote w:type="continuationSeparator" w:id="0">
    <w:p w14:paraId="26441067" w14:textId="77777777" w:rsidR="00576407" w:rsidRDefault="0057640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F718" w14:textId="77777777" w:rsidR="00576407" w:rsidRDefault="00576407" w:rsidP="000C45FF">
      <w:r>
        <w:separator/>
      </w:r>
    </w:p>
  </w:footnote>
  <w:footnote w:type="continuationSeparator" w:id="0">
    <w:p w14:paraId="7C861E4F" w14:textId="77777777" w:rsidR="00576407" w:rsidRDefault="00576407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A66A3E"/>
    <w:multiLevelType w:val="multilevel"/>
    <w:tmpl w:val="C00C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834C3"/>
    <w:multiLevelType w:val="multilevel"/>
    <w:tmpl w:val="C00C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1D67"/>
    <w:multiLevelType w:val="multilevel"/>
    <w:tmpl w:val="C00C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55505"/>
    <w:multiLevelType w:val="multilevel"/>
    <w:tmpl w:val="C00C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71219"/>
    <w:multiLevelType w:val="hybridMultilevel"/>
    <w:tmpl w:val="E1BC97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BD2253"/>
    <w:multiLevelType w:val="multilevel"/>
    <w:tmpl w:val="C00C2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690411"/>
    <w:multiLevelType w:val="hybridMultilevel"/>
    <w:tmpl w:val="96F82A82"/>
    <w:lvl w:ilvl="0" w:tplc="89700C06">
      <w:numFmt w:val="bullet"/>
      <w:lvlText w:val="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6AEC"/>
    <w:multiLevelType w:val="multilevel"/>
    <w:tmpl w:val="09E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24329"/>
    <w:multiLevelType w:val="hybridMultilevel"/>
    <w:tmpl w:val="783AEA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16"/>
  </w:num>
  <w:num w:numId="18">
    <w:abstractNumId w:val="12"/>
  </w:num>
  <w:num w:numId="19">
    <w:abstractNumId w:val="19"/>
  </w:num>
  <w:num w:numId="20">
    <w:abstractNumId w:val="21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92"/>
    <w:rsid w:val="00013145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3D8"/>
    <w:rsid w:val="002D3CA3"/>
    <w:rsid w:val="002D5281"/>
    <w:rsid w:val="0030481B"/>
    <w:rsid w:val="003156FC"/>
    <w:rsid w:val="003254B5"/>
    <w:rsid w:val="00333B41"/>
    <w:rsid w:val="0037121F"/>
    <w:rsid w:val="00372EBF"/>
    <w:rsid w:val="003A6B7D"/>
    <w:rsid w:val="003B06CA"/>
    <w:rsid w:val="004071FC"/>
    <w:rsid w:val="00413668"/>
    <w:rsid w:val="004142CD"/>
    <w:rsid w:val="00424086"/>
    <w:rsid w:val="00445947"/>
    <w:rsid w:val="004813B3"/>
    <w:rsid w:val="00496591"/>
    <w:rsid w:val="004C63E4"/>
    <w:rsid w:val="004D3011"/>
    <w:rsid w:val="004D7BD7"/>
    <w:rsid w:val="004F7F5B"/>
    <w:rsid w:val="005262AC"/>
    <w:rsid w:val="00576407"/>
    <w:rsid w:val="005A2450"/>
    <w:rsid w:val="005E39D5"/>
    <w:rsid w:val="005F70E2"/>
    <w:rsid w:val="00600670"/>
    <w:rsid w:val="0062123A"/>
    <w:rsid w:val="00646E75"/>
    <w:rsid w:val="006771D0"/>
    <w:rsid w:val="0068085D"/>
    <w:rsid w:val="006E24E2"/>
    <w:rsid w:val="00715FCB"/>
    <w:rsid w:val="00743101"/>
    <w:rsid w:val="007775E1"/>
    <w:rsid w:val="007867A0"/>
    <w:rsid w:val="00790C0B"/>
    <w:rsid w:val="007927F5"/>
    <w:rsid w:val="007D2F99"/>
    <w:rsid w:val="007D4DDB"/>
    <w:rsid w:val="00802CA0"/>
    <w:rsid w:val="009260CD"/>
    <w:rsid w:val="00941BED"/>
    <w:rsid w:val="00952C25"/>
    <w:rsid w:val="0097557F"/>
    <w:rsid w:val="00A2118D"/>
    <w:rsid w:val="00A238A5"/>
    <w:rsid w:val="00A2629B"/>
    <w:rsid w:val="00A70F79"/>
    <w:rsid w:val="00AD76E2"/>
    <w:rsid w:val="00B06E40"/>
    <w:rsid w:val="00B20152"/>
    <w:rsid w:val="00B359E4"/>
    <w:rsid w:val="00B57D98"/>
    <w:rsid w:val="00B70850"/>
    <w:rsid w:val="00B708CA"/>
    <w:rsid w:val="00B90599"/>
    <w:rsid w:val="00C066B6"/>
    <w:rsid w:val="00C23692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7652E"/>
    <w:rsid w:val="00DA07A6"/>
    <w:rsid w:val="00DA1F4D"/>
    <w:rsid w:val="00DD172A"/>
    <w:rsid w:val="00E25A26"/>
    <w:rsid w:val="00E40D5C"/>
    <w:rsid w:val="00E4381A"/>
    <w:rsid w:val="00E55D74"/>
    <w:rsid w:val="00E664E8"/>
    <w:rsid w:val="00F60274"/>
    <w:rsid w:val="00F606F2"/>
    <w:rsid w:val="00F77FB9"/>
    <w:rsid w:val="00F87FBC"/>
    <w:rsid w:val="00FB068F"/>
    <w:rsid w:val="00FC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350D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20"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  <w:style w:type="paragraph" w:customStyle="1" w:styleId="public-draftstyledefault-unorderedlistitem">
    <w:name w:val="public-draftstyledefault-unorderedlistitem"/>
    <w:basedOn w:val="Normal"/>
    <w:rsid w:val="00DA07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itre\AppData\Roaming\Microsoft\Templates\Curr&#237;culo%20cinza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729009279519578"/>
          <c:y val="0"/>
          <c:w val="0.7033412659117407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Liderança</c:v>
                </c:pt>
                <c:pt idx="1">
                  <c:v>Trabalho em Equipe</c:v>
                </c:pt>
                <c:pt idx="2">
                  <c:v>Engajamento de grupo</c:v>
                </c:pt>
                <c:pt idx="3">
                  <c:v>Habilidade Técnica</c:v>
                </c:pt>
                <c:pt idx="4">
                  <c:v>Empatia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1</c:v>
                </c:pt>
                <c:pt idx="2">
                  <c:v>0.9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62-4E0E-BBD2-A62666D55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11ED4311DF4C888436890ADFCAFA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465F8D-2A0C-4024-868D-B5DB9839BBDF}"/>
      </w:docPartPr>
      <w:docPartBody>
        <w:p w:rsidR="00F80E8D" w:rsidRDefault="00F80E8D">
          <w:pPr>
            <w:pStyle w:val="F011ED4311DF4C888436890ADFCAFADE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92D0E5E606694D7C98E8665177722B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F25C0-4AE2-44CF-A26A-B4786E27231C}"/>
      </w:docPartPr>
      <w:docPartBody>
        <w:p w:rsidR="00F80E8D" w:rsidRDefault="00F80E8D">
          <w:pPr>
            <w:pStyle w:val="92D0E5E606694D7C98E8665177722B2F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65AD58A2BABB4B42841C54D2E74627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B790B5-E492-48E4-A369-212CDE1BDB57}"/>
      </w:docPartPr>
      <w:docPartBody>
        <w:p w:rsidR="00F80E8D" w:rsidRDefault="00F80E8D">
          <w:pPr>
            <w:pStyle w:val="65AD58A2BABB4B42841C54D2E7462784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5F5E941148654CFBA15C01795EDB05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28E6E4-D09B-4C25-A313-F10221DFE981}"/>
      </w:docPartPr>
      <w:docPartBody>
        <w:p w:rsidR="00F80E8D" w:rsidRDefault="00F80E8D">
          <w:pPr>
            <w:pStyle w:val="5F5E941148654CFBA15C01795EDB05B3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DEF8668EA09F4195B96E3A2E776180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55509-8707-4E13-84FA-09CF15210707}"/>
      </w:docPartPr>
      <w:docPartBody>
        <w:p w:rsidR="00F80E8D" w:rsidRDefault="00F80E8D">
          <w:pPr>
            <w:pStyle w:val="DEF8668EA09F4195B96E3A2E776180A3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9EF649E67B554B9F8FFBF48E56C9BA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54C8D-3775-4904-AF88-C7530EBF6ED8}"/>
      </w:docPartPr>
      <w:docPartBody>
        <w:p w:rsidR="00F80E8D" w:rsidRDefault="00F80E8D">
          <w:pPr>
            <w:pStyle w:val="9EF649E67B554B9F8FFBF48E56C9BA02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E9F4144E2C3C4307B13E11FDDA52C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62E75-D2B3-418B-9DA0-14D618ED65D5}"/>
      </w:docPartPr>
      <w:docPartBody>
        <w:p w:rsidR="00F80E8D" w:rsidRDefault="00F80E8D">
          <w:pPr>
            <w:pStyle w:val="E9F4144E2C3C4307B13E11FDDA52C091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587267851F724771B9E4FE418E0F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14B58B-7B32-4A30-B9AA-799F7D3E7BA5}"/>
      </w:docPartPr>
      <w:docPartBody>
        <w:p w:rsidR="001A2770" w:rsidRDefault="00F80E8D" w:rsidP="00F80E8D">
          <w:pPr>
            <w:pStyle w:val="587267851F724771B9E4FE418E0F4941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F2007E6689C8424C9C4FFD1FE360FC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99B95D-566E-4C7D-96DC-78C2FC3E334D}"/>
      </w:docPartPr>
      <w:docPartBody>
        <w:p w:rsidR="001A2770" w:rsidRDefault="00F80E8D" w:rsidP="00F80E8D">
          <w:pPr>
            <w:pStyle w:val="F2007E6689C8424C9C4FFD1FE360FC93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EE62B5574FF74BFD8E497F94C4F39E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36F9F7-155E-44AF-A98A-074F2061C433}"/>
      </w:docPartPr>
      <w:docPartBody>
        <w:p w:rsidR="001A2770" w:rsidRDefault="00F80E8D" w:rsidP="00F80E8D">
          <w:pPr>
            <w:pStyle w:val="EE62B5574FF74BFD8E497F94C4F39E1A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DF4E175628E64656A58CBB657E01D3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BA857-F952-4F0B-8EE0-7452194C0B88}"/>
      </w:docPartPr>
      <w:docPartBody>
        <w:p w:rsidR="001A2770" w:rsidRDefault="00F80E8D" w:rsidP="00F80E8D">
          <w:pPr>
            <w:pStyle w:val="DF4E175628E64656A58CBB657E01D382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8483DE52223247E6B30307F28F564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A54D9-39D7-44F2-AA6E-4580EC0880AE}"/>
      </w:docPartPr>
      <w:docPartBody>
        <w:p w:rsidR="001A2770" w:rsidRDefault="00F80E8D" w:rsidP="00F80E8D">
          <w:pPr>
            <w:pStyle w:val="8483DE52223247E6B30307F28F564131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2BDF6C0BFEF04C9889CE0A847E0A30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EE23FC-979F-4F03-A7D3-F7DAAE0E3646}"/>
      </w:docPartPr>
      <w:docPartBody>
        <w:p w:rsidR="001A2770" w:rsidRDefault="00F80E8D" w:rsidP="00F80E8D">
          <w:pPr>
            <w:pStyle w:val="2BDF6C0BFEF04C9889CE0A847E0A3061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1077945EE10F4A0893691E5A2A18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FD599-EA4B-4949-AA90-EEA38F121B1B}"/>
      </w:docPartPr>
      <w:docPartBody>
        <w:p w:rsidR="001A2770" w:rsidRDefault="00F80E8D" w:rsidP="00F80E8D">
          <w:pPr>
            <w:pStyle w:val="1077945EE10F4A0893691E5A2A1889AD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8D"/>
    <w:rsid w:val="001A2770"/>
    <w:rsid w:val="006A6964"/>
    <w:rsid w:val="00F56AB1"/>
    <w:rsid w:val="00F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F80E8D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11ED4311DF4C888436890ADFCAFADE">
    <w:name w:val="F011ED4311DF4C888436890ADFCAFADE"/>
  </w:style>
  <w:style w:type="paragraph" w:customStyle="1" w:styleId="92D0E5E606694D7C98E8665177722B2F">
    <w:name w:val="92D0E5E606694D7C98E8665177722B2F"/>
  </w:style>
  <w:style w:type="paragraph" w:customStyle="1" w:styleId="65AD58A2BABB4B42841C54D2E7462784">
    <w:name w:val="65AD58A2BABB4B42841C54D2E7462784"/>
  </w:style>
  <w:style w:type="paragraph" w:customStyle="1" w:styleId="5F5E941148654CFBA15C01795EDB05B3">
    <w:name w:val="5F5E941148654CFBA15C01795EDB05B3"/>
  </w:style>
  <w:style w:type="character" w:styleId="Hyperlink">
    <w:name w:val="Hyperlink"/>
    <w:basedOn w:val="Fontepargpadro"/>
    <w:uiPriority w:val="99"/>
    <w:unhideWhenUsed/>
    <w:rsid w:val="00F80E8D"/>
    <w:rPr>
      <w:rFonts w:ascii="Century Gothic" w:hAnsi="Century Gothic"/>
      <w:color w:val="C45911" w:themeColor="accent2" w:themeShade="BF"/>
      <w:u w:val="single"/>
    </w:rPr>
  </w:style>
  <w:style w:type="paragraph" w:customStyle="1" w:styleId="DEF8668EA09F4195B96E3A2E776180A3">
    <w:name w:val="DEF8668EA09F4195B96E3A2E776180A3"/>
  </w:style>
  <w:style w:type="paragraph" w:customStyle="1" w:styleId="9EF649E67B554B9F8FFBF48E56C9BA02">
    <w:name w:val="9EF649E67B554B9F8FFBF48E56C9BA02"/>
  </w:style>
  <w:style w:type="paragraph" w:customStyle="1" w:styleId="E9F4144E2C3C4307B13E11FDDA52C091">
    <w:name w:val="E9F4144E2C3C4307B13E11FDDA52C091"/>
  </w:style>
  <w:style w:type="character" w:customStyle="1" w:styleId="Ttulo2Char">
    <w:name w:val="Título 2 Char"/>
    <w:basedOn w:val="Fontepargpadro"/>
    <w:link w:val="Ttulo2"/>
    <w:uiPriority w:val="9"/>
    <w:rsid w:val="00F80E8D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587267851F724771B9E4FE418E0F4941">
    <w:name w:val="587267851F724771B9E4FE418E0F4941"/>
    <w:rsid w:val="00F80E8D"/>
  </w:style>
  <w:style w:type="paragraph" w:customStyle="1" w:styleId="F2007E6689C8424C9C4FFD1FE360FC93">
    <w:name w:val="F2007E6689C8424C9C4FFD1FE360FC93"/>
    <w:rsid w:val="00F80E8D"/>
  </w:style>
  <w:style w:type="paragraph" w:customStyle="1" w:styleId="EE62B5574FF74BFD8E497F94C4F39E1A">
    <w:name w:val="EE62B5574FF74BFD8E497F94C4F39E1A"/>
    <w:rsid w:val="00F80E8D"/>
  </w:style>
  <w:style w:type="paragraph" w:customStyle="1" w:styleId="DF4E175628E64656A58CBB657E01D382">
    <w:name w:val="DF4E175628E64656A58CBB657E01D382"/>
    <w:rsid w:val="00F80E8D"/>
  </w:style>
  <w:style w:type="paragraph" w:customStyle="1" w:styleId="8483DE52223247E6B30307F28F564131">
    <w:name w:val="8483DE52223247E6B30307F28F564131"/>
    <w:rsid w:val="00F80E8D"/>
  </w:style>
  <w:style w:type="paragraph" w:customStyle="1" w:styleId="2BDF6C0BFEF04C9889CE0A847E0A3061">
    <w:name w:val="2BDF6C0BFEF04C9889CE0A847E0A3061"/>
    <w:rsid w:val="00F80E8D"/>
  </w:style>
  <w:style w:type="paragraph" w:customStyle="1" w:styleId="1077945EE10F4A0893691E5A2A1889AD">
    <w:name w:val="1077945EE10F4A0893691E5A2A1889AD"/>
    <w:rsid w:val="00F80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2022-11-15T18:17:00Z</dcterms:created>
  <dcterms:modified xsi:type="dcterms:W3CDTF">2022-11-16T19:57:00Z</dcterms:modified>
</cp:coreProperties>
</file>